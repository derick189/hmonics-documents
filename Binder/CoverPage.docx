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08551" w14:textId="77777777" w:rsidR="006B5194" w:rsidRDefault="006B519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0FD73BFC" w14:textId="77777777" w:rsidR="006B5194" w:rsidRDefault="006B5194" w:rsidP="00C6554A">
      <w:pPr>
        <w:pStyle w:val="Photo"/>
      </w:pPr>
    </w:p>
    <w:p w14:paraId="4F24F7EE" w14:textId="77777777" w:rsidR="006B5194" w:rsidRDefault="006B5194" w:rsidP="00C6554A">
      <w:pPr>
        <w:pStyle w:val="Photo"/>
      </w:pPr>
    </w:p>
    <w:p w14:paraId="584846F1" w14:textId="77777777" w:rsidR="006B5194" w:rsidRDefault="006B5194" w:rsidP="00C6554A">
      <w:pPr>
        <w:pStyle w:val="Photo"/>
      </w:pPr>
    </w:p>
    <w:p w14:paraId="67D67173" w14:textId="77777777" w:rsidR="006B5194" w:rsidRDefault="006B5194" w:rsidP="00C6554A">
      <w:pPr>
        <w:pStyle w:val="Photo"/>
      </w:pPr>
    </w:p>
    <w:p w14:paraId="28CB4A2E" w14:textId="77777777" w:rsidR="006B5194" w:rsidRDefault="006B5194" w:rsidP="00C6554A">
      <w:pPr>
        <w:pStyle w:val="Photo"/>
      </w:pPr>
    </w:p>
    <w:p w14:paraId="19E994CA" w14:textId="77777777" w:rsidR="00C6554A" w:rsidRPr="008B5277" w:rsidRDefault="00924B7C" w:rsidP="00C6554A">
      <w:pPr>
        <w:pStyle w:val="Photo"/>
      </w:pPr>
      <w:r>
        <w:rPr>
          <w:noProof/>
        </w:rPr>
        <w:drawing>
          <wp:inline distT="0" distB="0" distL="0" distR="0" wp14:anchorId="4F9D6DC4" wp14:editId="6588CF0B">
            <wp:extent cx="3657600" cy="353833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des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28" cy="35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0FDC733" w14:textId="77777777" w:rsidR="00C6554A" w:rsidRDefault="006B5194" w:rsidP="00C6554A">
      <w:pPr>
        <w:pStyle w:val="Title"/>
      </w:pPr>
      <w:r w:rsidRPr="006B5194">
        <w:rPr>
          <w:rFonts w:ascii="Cambria Math" w:hAnsi="Cambria Math"/>
          <w:b/>
          <w:sz w:val="44"/>
          <w:szCs w:val="44"/>
        </w:rPr>
        <w:t>Team:</w:t>
      </w:r>
      <w:r>
        <w:t xml:space="preserve"> </w:t>
      </w:r>
      <w:r w:rsidR="00924B7C" w:rsidRPr="006B5194">
        <w:rPr>
          <w:rFonts w:ascii="Engravers MT" w:hAnsi="Engravers MT"/>
          <w:b/>
          <w:bCs/>
          <w:color w:val="000000" w:themeColor="text1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 Day Every Day</w:t>
      </w:r>
    </w:p>
    <w:p w14:paraId="12CFC3C0" w14:textId="77777777" w:rsidR="00924B7C" w:rsidRPr="006B5194" w:rsidRDefault="006B5194" w:rsidP="00C6554A">
      <w:pPr>
        <w:pStyle w:val="Title"/>
        <w:rPr>
          <w:b/>
          <w:outline/>
          <w:color w:val="738AC8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B5194">
        <w:rPr>
          <w:rFonts w:ascii="Cambria Math" w:hAnsi="Cambria Math"/>
          <w:sz w:val="44"/>
          <w:szCs w:val="44"/>
        </w:rPr>
        <w:t>Project:</w:t>
      </w:r>
      <w:r>
        <w:t xml:space="preserve"> </w:t>
      </w:r>
      <w:r w:rsidR="00924B7C" w:rsidRPr="00287F2E">
        <w:rPr>
          <w:rFonts w:ascii="Marker Felt Thin" w:hAnsi="Marker Felt Thin"/>
          <w:b/>
          <w:color w:val="000000" w:themeColor="text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noFill/>
            <w14:prstDash w14:val="solid"/>
            <w14:round/>
          </w14:textOutline>
        </w:rPr>
        <w:t>Hmonics</w:t>
      </w:r>
    </w:p>
    <w:p w14:paraId="47955685" w14:textId="67E00AED" w:rsidR="00924B7C" w:rsidRPr="006B5194" w:rsidRDefault="00287F2E" w:rsidP="00924B7C">
      <w:pPr>
        <w:pStyle w:val="Subtitle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Iteration 2</w:t>
      </w:r>
      <w:bookmarkStart w:id="5" w:name="_GoBack"/>
      <w:bookmarkEnd w:id="5"/>
    </w:p>
    <w:p w14:paraId="472507E1" w14:textId="77777777" w:rsidR="00924B7C" w:rsidRDefault="00924B7C" w:rsidP="00924B7C">
      <w:pPr>
        <w:pStyle w:val="Subtitle"/>
      </w:pPr>
      <w:r>
        <w:t>Derick</w:t>
      </w:r>
      <w:r w:rsidR="00C6554A">
        <w:t xml:space="preserve"> | </w:t>
      </w:r>
      <w:r>
        <w:t>Cheng</w:t>
      </w:r>
      <w:r w:rsidR="00C6554A">
        <w:t xml:space="preserve"> |</w:t>
      </w:r>
      <w:r w:rsidR="00C6554A" w:rsidRPr="00D5413C">
        <w:t xml:space="preserve"> </w:t>
      </w:r>
      <w:r>
        <w:t>Jared | Philip</w:t>
      </w:r>
    </w:p>
    <w:p w14:paraId="72AC1B3A" w14:textId="77777777" w:rsidR="00C6554A" w:rsidRPr="00924B7C" w:rsidRDefault="00C6554A" w:rsidP="00924B7C">
      <w:pPr>
        <w:pStyle w:val="Subtitle"/>
        <w:rPr>
          <w:rFonts w:ascii="Calibri" w:hAnsi="Calibri" w:cs="Calibri"/>
          <w:sz w:val="36"/>
          <w:szCs w:val="36"/>
        </w:rPr>
      </w:pPr>
    </w:p>
    <w:sectPr w:rsidR="00C6554A" w:rsidRPr="00924B7C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38A49" w14:textId="77777777" w:rsidR="00791743" w:rsidRDefault="00791743" w:rsidP="00C6554A">
      <w:pPr>
        <w:spacing w:before="0" w:after="0" w:line="240" w:lineRule="auto"/>
      </w:pPr>
      <w:r>
        <w:separator/>
      </w:r>
    </w:p>
  </w:endnote>
  <w:endnote w:type="continuationSeparator" w:id="0">
    <w:p w14:paraId="4016C4FD" w14:textId="77777777" w:rsidR="00791743" w:rsidRDefault="0079174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Marker Felt Thin">
    <w:panose1 w:val="02000400000000000000"/>
    <w:charset w:val="00"/>
    <w:family w:val="auto"/>
    <w:pitch w:val="variable"/>
    <w:sig w:usb0="80000063" w:usb1="00000040" w:usb2="00000000" w:usb3="00000000" w:csb0="0000011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45F05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B51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B78C0" w14:textId="77777777" w:rsidR="00791743" w:rsidRDefault="0079174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C5495E1" w14:textId="77777777" w:rsidR="00791743" w:rsidRDefault="0079174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7C"/>
    <w:rsid w:val="002554CD"/>
    <w:rsid w:val="00287F2E"/>
    <w:rsid w:val="00293B83"/>
    <w:rsid w:val="002B4294"/>
    <w:rsid w:val="00333D0D"/>
    <w:rsid w:val="004C049F"/>
    <w:rsid w:val="005000E2"/>
    <w:rsid w:val="006A3CE7"/>
    <w:rsid w:val="006B5194"/>
    <w:rsid w:val="00791743"/>
    <w:rsid w:val="00924B7C"/>
    <w:rsid w:val="00C6554A"/>
    <w:rsid w:val="00ED7C44"/>
    <w:rsid w:val="00EF0A16"/>
    <w:rsid w:val="00F4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892FF"/>
  <w15:chartTrackingRefBased/>
  <w15:docId w15:val="{7FE5A740-E176-4929-9277-BC045A6C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g%20Vang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C:\Users\Cheng Vang\AppData\Roaming\Microsoft\Templates\Student report with cover photo.dotx</Template>
  <TotalTime>13</TotalTime>
  <Pages>1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Vang</dc:creator>
  <cp:keywords/>
  <dc:description/>
  <cp:lastModifiedBy>Jared Johnson</cp:lastModifiedBy>
  <cp:revision>3</cp:revision>
  <dcterms:created xsi:type="dcterms:W3CDTF">2017-05-24T01:01:00Z</dcterms:created>
  <dcterms:modified xsi:type="dcterms:W3CDTF">2017-06-21T15:42:00Z</dcterms:modified>
</cp:coreProperties>
</file>